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164DD246" w:rsidR="004E01D5" w:rsidRPr="004E01D5" w:rsidRDefault="00973316" w:rsidP="004E01D5">
      <w:pPr>
        <w:pStyle w:val="Zaglavljenaslovnestrane"/>
        <w:rPr>
          <w:noProof/>
        </w:rPr>
      </w:pPr>
      <w:r>
        <w:rPr>
          <w:noProof/>
        </w:rPr>
        <w:t>Programski prevodioci 1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7636481A" w:rsidR="00F06BB2" w:rsidRPr="004E01D5" w:rsidRDefault="00875F9D" w:rsidP="00F06BB2">
      <w:pPr>
        <w:pStyle w:val="Naslovteze"/>
        <w:rPr>
          <w:noProof/>
        </w:rPr>
      </w:pPr>
      <w:r>
        <w:rPr>
          <w:noProof/>
        </w:rPr>
        <w:t>Projekat</w:t>
      </w:r>
    </w:p>
    <w:p w14:paraId="6AFC1A7C" w14:textId="2E0F65F9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 xml:space="preserve">Izveštaj o urađenom </w:t>
      </w:r>
      <w:r w:rsidR="00CE789B">
        <w:rPr>
          <w:noProof/>
        </w:rPr>
        <w:t>projketu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4B21C0D7" w14:textId="77777777" w:rsidTr="008E4C5D">
        <w:tc>
          <w:tcPr>
            <w:tcW w:w="4962" w:type="dxa"/>
            <w:vAlign w:val="center"/>
          </w:tcPr>
          <w:p w14:paraId="7517AE1F" w14:textId="7A0D2165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 xml:space="preserve">Predmetni </w:t>
            </w:r>
            <w:r w:rsidR="00E942E8">
              <w:rPr>
                <w:noProof/>
              </w:rPr>
              <w:t>saradnici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287FD52C" w14:textId="38AEDFED" w:rsidR="00A3069A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</w:t>
            </w:r>
            <w:r w:rsidR="00196C7A" w:rsidRPr="004E01D5">
              <w:rPr>
                <w:noProof/>
              </w:rPr>
              <w:t>:</w:t>
            </w:r>
          </w:p>
        </w:tc>
      </w:tr>
      <w:tr w:rsidR="00A3069A" w:rsidRPr="004E01D5" w14:paraId="4AE9010F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083CEE13" w14:textId="77777777" w:rsidR="00E942E8" w:rsidRDefault="00551C24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prof. dr. Dragan Bojić</w:t>
            </w:r>
          </w:p>
          <w:p w14:paraId="466F724A" w14:textId="77777777" w:rsidR="00551C24" w:rsidRDefault="00551C24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as. ms. Maja Vukasović</w:t>
            </w:r>
          </w:p>
          <w:p w14:paraId="68EFD95C" w14:textId="0D8A559D" w:rsidR="00551C24" w:rsidRPr="00E942E8" w:rsidRDefault="00551C24" w:rsidP="00AE0461">
            <w:pPr>
              <w:pStyle w:val="Naslovnakandidatimentor"/>
              <w:rPr>
                <w:noProof/>
                <w:lang w:val="sr-Latn-RS"/>
              </w:rPr>
            </w:pPr>
            <w:r>
              <w:rPr>
                <w:noProof/>
              </w:rPr>
              <w:t xml:space="preserve">as. ms. Mihajlo Ogrizović </w:t>
            </w:r>
          </w:p>
        </w:tc>
        <w:tc>
          <w:tcPr>
            <w:tcW w:w="4676" w:type="dxa"/>
            <w:vAlign w:val="center"/>
          </w:tcPr>
          <w:p w14:paraId="547295C8" w14:textId="0483ECE7" w:rsidR="008E4C5D" w:rsidRPr="00CE789B" w:rsidRDefault="00CE789B" w:rsidP="00AE0461">
            <w:pPr>
              <w:pStyle w:val="Naslovnakandidatimentor"/>
              <w:rPr>
                <w:noProof/>
                <w:lang w:val="sr-Latn-RS"/>
              </w:rPr>
            </w:pPr>
            <w:r>
              <w:rPr>
                <w:noProof/>
              </w:rPr>
              <w:t>Mihailo Aleksi</w:t>
            </w:r>
            <w:r>
              <w:rPr>
                <w:noProof/>
                <w:lang w:val="sr-Latn-RS"/>
              </w:rPr>
              <w:t>ć 2019/0049</w:t>
            </w:r>
          </w:p>
        </w:tc>
      </w:tr>
    </w:tbl>
    <w:p w14:paraId="67DA6966" w14:textId="77777777" w:rsidR="00F06BB2" w:rsidRPr="004E01D5" w:rsidRDefault="00F06BB2" w:rsidP="00F06BB2">
      <w:pPr>
        <w:pStyle w:val="Osnovnitekst"/>
        <w:rPr>
          <w:noProof/>
        </w:rPr>
      </w:pPr>
    </w:p>
    <w:p w14:paraId="410A5CCD" w14:textId="77777777" w:rsidR="00F06BB2" w:rsidRPr="004E01D5" w:rsidRDefault="00F06BB2" w:rsidP="00F06BB2">
      <w:pPr>
        <w:pStyle w:val="Osnovnitekst"/>
        <w:rPr>
          <w:noProof/>
        </w:rPr>
      </w:pPr>
    </w:p>
    <w:p w14:paraId="3975F3A5" w14:textId="236A4AC4" w:rsidR="00F06BB2" w:rsidRDefault="004E01D5" w:rsidP="000E5876">
      <w:pPr>
        <w:pStyle w:val="Vremepredajeteze"/>
        <w:ind w:left="2880" w:firstLine="720"/>
        <w:jc w:val="left"/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 w:rsidR="00CE789B">
        <w:rPr>
          <w:noProof/>
        </w:rPr>
        <w:t>jun 2023.</w:t>
      </w:r>
    </w:p>
    <w:p w14:paraId="47B446D2" w14:textId="74964AFA" w:rsidR="00F06BB2" w:rsidRDefault="000E5876" w:rsidP="000B090F">
      <w:pPr>
        <w:pStyle w:val="Inivonaslova-Poglavlje"/>
        <w:ind w:left="720" w:hanging="720"/>
        <w:rPr>
          <w:lang w:val="sr-Latn-RS"/>
        </w:rPr>
      </w:pPr>
      <w:bookmarkStart w:id="0" w:name="_Toc254342941"/>
      <w:r>
        <w:rPr>
          <w:lang w:val="sr-Latn-RS"/>
        </w:rPr>
        <w:lastRenderedPageBreak/>
        <w:t xml:space="preserve"> Tekst zadatka</w:t>
      </w:r>
    </w:p>
    <w:p w14:paraId="1EAE154B" w14:textId="18E80D07" w:rsidR="000B090F" w:rsidRDefault="000E5876" w:rsidP="000B090F">
      <w:pPr>
        <w:pStyle w:val="Osnovnitekst"/>
        <w:rPr>
          <w:lang w:val="sr-Latn-RS"/>
        </w:rPr>
      </w:pPr>
      <w:r>
        <w:rPr>
          <w:lang w:val="sr-Latn-RS"/>
        </w:rPr>
        <w:t xml:space="preserve">U ovom projektu je </w:t>
      </w:r>
      <w:r w:rsidR="000B090F">
        <w:rPr>
          <w:lang w:val="sr-Latn-RS"/>
        </w:rPr>
        <w:t>od studenata traženo da se realizuje kompajler za jezik MicroJava. Projekat je trebalo da za zadati kod u MicroJavi odradi leksičku, sintaksnu i semantičku analizu kao i generisanje bajtkoda.</w:t>
      </w:r>
      <w:bookmarkEnd w:id="0"/>
    </w:p>
    <w:p w14:paraId="0C32282C" w14:textId="1BB11774" w:rsidR="000B090F" w:rsidRDefault="00C466C8" w:rsidP="000B090F">
      <w:pPr>
        <w:pStyle w:val="Inivonaslova-Poglavlje"/>
      </w:pPr>
      <w:r>
        <w:lastRenderedPageBreak/>
        <w:t xml:space="preserve"> Pokretanje projekta</w:t>
      </w:r>
    </w:p>
    <w:p w14:paraId="7E888BF9" w14:textId="0D4E8ED1" w:rsidR="000B090F" w:rsidRDefault="000B090F" w:rsidP="000B090F">
      <w:pPr>
        <w:pStyle w:val="Osnovnitekst"/>
      </w:pPr>
      <w:r>
        <w:t xml:space="preserve">Fajl build.xml služi za lakše pokretanje i u njemu možete naći targete parserGen, lexerGen, disasm itd. </w:t>
      </w:r>
    </w:p>
    <w:p w14:paraId="22954137" w14:textId="483D4802" w:rsidR="000B090F" w:rsidRDefault="000B090F" w:rsidP="000B090F">
      <w:pPr>
        <w:pStyle w:val="Osnovnitekst"/>
        <w:numPr>
          <w:ilvl w:val="0"/>
          <w:numId w:val="27"/>
        </w:numPr>
      </w:pPr>
      <w:r>
        <w:t>delete služi da obriše fajlove generisane od strane alata u prethodnim iteracijama projekta</w:t>
      </w:r>
    </w:p>
    <w:p w14:paraId="6977CC44" w14:textId="48082E46" w:rsidR="000B090F" w:rsidRDefault="000B090F" w:rsidP="000B090F">
      <w:pPr>
        <w:pStyle w:val="Osnovnitekst"/>
        <w:numPr>
          <w:ilvl w:val="0"/>
          <w:numId w:val="27"/>
        </w:numPr>
      </w:pPr>
      <w:r>
        <w:t>lexerGen služi da na osnovu fajla napisanog od strane studenta, mjlexer.lex a uz pomoć Jflexa generiše terminale koji će biti korišćeni u projektu</w:t>
      </w:r>
    </w:p>
    <w:p w14:paraId="1064E10E" w14:textId="626567ED" w:rsidR="000B090F" w:rsidRDefault="000B090F" w:rsidP="000B090F">
      <w:pPr>
        <w:pStyle w:val="Osnovnitekst"/>
        <w:numPr>
          <w:ilvl w:val="0"/>
          <w:numId w:val="27"/>
        </w:numPr>
      </w:pPr>
      <w:r>
        <w:t>parserGen služi da se uz pomoć CUP alata i fajla mjparser.cup napravi gramatika</w:t>
      </w:r>
    </w:p>
    <w:p w14:paraId="48F116F9" w14:textId="2441B34D" w:rsidR="000B090F" w:rsidRDefault="000B090F" w:rsidP="000B090F">
      <w:pPr>
        <w:pStyle w:val="Osnovnitekst"/>
        <w:numPr>
          <w:ilvl w:val="0"/>
          <w:numId w:val="27"/>
        </w:numPr>
      </w:pPr>
      <w:r>
        <w:t>repackage služi da se određeni importovi u generisanim fajlovima preimenuju</w:t>
      </w:r>
    </w:p>
    <w:p w14:paraId="16F804ED" w14:textId="4BD38B13" w:rsidR="000B090F" w:rsidRDefault="00C466C8" w:rsidP="000B090F">
      <w:pPr>
        <w:pStyle w:val="Osnovnitekst"/>
        <w:numPr>
          <w:ilvl w:val="0"/>
          <w:numId w:val="27"/>
        </w:numPr>
      </w:pPr>
      <w:r>
        <w:t>compile služi da se kompajlira ceo projekat</w:t>
      </w:r>
    </w:p>
    <w:p w14:paraId="3352F16A" w14:textId="53B4BBAB" w:rsidR="00C466C8" w:rsidRDefault="00C466C8" w:rsidP="000B090F">
      <w:pPr>
        <w:pStyle w:val="Osnovnitekst"/>
        <w:numPr>
          <w:ilvl w:val="0"/>
          <w:numId w:val="27"/>
        </w:numPr>
      </w:pPr>
      <w:r>
        <w:t>disasm omogućava korisniku da vidi objektni fajl</w:t>
      </w:r>
    </w:p>
    <w:p w14:paraId="5A5C73EF" w14:textId="08C8F0C5" w:rsidR="00C466C8" w:rsidRDefault="00C466C8" w:rsidP="000B090F">
      <w:pPr>
        <w:pStyle w:val="Osnovnitekst"/>
        <w:numPr>
          <w:ilvl w:val="0"/>
          <w:numId w:val="27"/>
        </w:numPr>
      </w:pPr>
      <w:r>
        <w:t>runObj pokreće generisani kod</w:t>
      </w:r>
    </w:p>
    <w:p w14:paraId="78913269" w14:textId="4FBBA1BF" w:rsidR="00C466C8" w:rsidRPr="000B090F" w:rsidRDefault="00C466C8" w:rsidP="00C466C8">
      <w:pPr>
        <w:pStyle w:val="Osnovnitekst"/>
        <w:ind w:firstLine="0"/>
      </w:pPr>
      <w:r>
        <w:t>Takođe neophodno je da se pokrene klasa MJParserTest.java da bi se generisao objektni fajl.</w:t>
      </w:r>
    </w:p>
    <w:p w14:paraId="445F259A" w14:textId="6DC69A27" w:rsidR="000B090F" w:rsidRDefault="001847FD" w:rsidP="000B090F">
      <w:pPr>
        <w:pStyle w:val="Inivonaslova-Poglavlje"/>
      </w:pPr>
      <w:r>
        <w:lastRenderedPageBreak/>
        <w:t xml:space="preserve"> Opis testova</w:t>
      </w:r>
    </w:p>
    <w:p w14:paraId="7242E017" w14:textId="41CCA09D" w:rsidR="001847FD" w:rsidRDefault="001847FD" w:rsidP="001847FD">
      <w:pPr>
        <w:pStyle w:val="Osnovnitekst"/>
      </w:pPr>
      <w:r>
        <w:t>Pored testova priloženih od strane gorenavedenih predmetnih saradnika folder test sadrži još neke testove</w:t>
      </w:r>
    </w:p>
    <w:p w14:paraId="79E1E956" w14:textId="5A049962" w:rsidR="001847FD" w:rsidRDefault="001847FD" w:rsidP="001847FD">
      <w:pPr>
        <w:pStyle w:val="Osnovnitekst"/>
        <w:numPr>
          <w:ilvl w:val="0"/>
          <w:numId w:val="27"/>
        </w:numPr>
      </w:pPr>
      <w:r>
        <w:t>moj1.mj</w:t>
      </w:r>
    </w:p>
    <w:p w14:paraId="44956042" w14:textId="1D0F3C8A" w:rsidR="001847FD" w:rsidRDefault="001847FD" w:rsidP="001847FD">
      <w:pPr>
        <w:pStyle w:val="Osnovnitekst"/>
        <w:ind w:left="1035" w:firstLine="0"/>
      </w:pPr>
      <w:r>
        <w:t>Ovaj test služi za proveru mapiranja karaktera na kratkom nizu.</w:t>
      </w:r>
    </w:p>
    <w:p w14:paraId="43DD5271" w14:textId="5B93B8EF" w:rsidR="001847FD" w:rsidRDefault="001847FD" w:rsidP="001847FD">
      <w:pPr>
        <w:pStyle w:val="Osnovnitekst"/>
        <w:numPr>
          <w:ilvl w:val="0"/>
          <w:numId w:val="27"/>
        </w:numPr>
      </w:pPr>
      <w:r>
        <w:t>moj2.mj</w:t>
      </w:r>
    </w:p>
    <w:p w14:paraId="76CBD86C" w14:textId="68BBC117" w:rsidR="001847FD" w:rsidRDefault="001847FD" w:rsidP="001847FD">
      <w:pPr>
        <w:pStyle w:val="Osnovnitekst"/>
        <w:ind w:left="1035" w:firstLine="0"/>
      </w:pPr>
      <w:r>
        <w:t>Ovaj test služi za proveru matrica i funkcija iz universe opsega.</w:t>
      </w:r>
    </w:p>
    <w:p w14:paraId="37A1C1A0" w14:textId="626A085A" w:rsidR="001847FD" w:rsidRDefault="001847FD" w:rsidP="001847FD">
      <w:pPr>
        <w:pStyle w:val="Osnovnitekst"/>
        <w:numPr>
          <w:ilvl w:val="0"/>
          <w:numId w:val="27"/>
        </w:numPr>
      </w:pPr>
      <w:r>
        <w:t>moj3.mj</w:t>
      </w:r>
    </w:p>
    <w:p w14:paraId="648FFD8E" w14:textId="1E4F4368" w:rsidR="001847FD" w:rsidRDefault="001847FD" w:rsidP="001847FD">
      <w:pPr>
        <w:pStyle w:val="Osnovnitekst"/>
        <w:ind w:left="1035" w:firstLine="0"/>
      </w:pPr>
      <w:r>
        <w:t>Ovaj test služi da proveri da li je moguće da funkcija main ima argumente.</w:t>
      </w:r>
    </w:p>
    <w:p w14:paraId="78E5279B" w14:textId="36A3FEEC" w:rsidR="001847FD" w:rsidRPr="001847FD" w:rsidRDefault="001847FD" w:rsidP="001847FD">
      <w:pPr>
        <w:pStyle w:val="Osnovnitekst"/>
        <w:numPr>
          <w:ilvl w:val="0"/>
          <w:numId w:val="27"/>
        </w:numPr>
      </w:pPr>
      <w:r>
        <w:t>moj4.mj</w:t>
      </w:r>
    </w:p>
    <w:p w14:paraId="616A540E" w14:textId="51C7D138" w:rsidR="000B090F" w:rsidRDefault="001847FD" w:rsidP="001847FD">
      <w:pPr>
        <w:pStyle w:val="Osnovnitekst"/>
        <w:ind w:left="360"/>
      </w:pPr>
      <w:r>
        <w:t>Ovaj test služi da proveri korišćenje karaktera, funkcija, funkcija iz universe opsega.</w:t>
      </w:r>
    </w:p>
    <w:p w14:paraId="61859DA8" w14:textId="4520A43F" w:rsidR="001847FD" w:rsidRDefault="001847FD" w:rsidP="001847FD">
      <w:pPr>
        <w:pStyle w:val="Osnovnitekst"/>
        <w:ind w:firstLine="0"/>
      </w:pPr>
    </w:p>
    <w:p w14:paraId="7E7945A6" w14:textId="0BCBA6C5" w:rsidR="001847FD" w:rsidRDefault="001847FD" w:rsidP="001847FD">
      <w:pPr>
        <w:pStyle w:val="Inivonaslova-Poglavlje"/>
      </w:pPr>
      <w:r>
        <w:lastRenderedPageBreak/>
        <w:t xml:space="preserve"> Opis dodatih klasa</w:t>
      </w:r>
    </w:p>
    <w:p w14:paraId="33FAD082" w14:textId="3F82D9E2" w:rsidR="002E59BA" w:rsidRDefault="001847FD" w:rsidP="002E59BA">
      <w:pPr>
        <w:pStyle w:val="Osnovnitekst"/>
        <w:numPr>
          <w:ilvl w:val="0"/>
          <w:numId w:val="27"/>
        </w:numPr>
      </w:pPr>
      <w:r>
        <w:t>DumpExtended.jav</w:t>
      </w:r>
      <w:r w:rsidR="002E59BA">
        <w:t>a</w:t>
      </w:r>
    </w:p>
    <w:p w14:paraId="46312EA8" w14:textId="2444E053" w:rsidR="002E59BA" w:rsidRDefault="002E59BA" w:rsidP="002E59BA">
      <w:pPr>
        <w:pStyle w:val="Osnovnitekst"/>
        <w:ind w:left="1035" w:firstLine="0"/>
      </w:pPr>
      <w:r>
        <w:t>Ova klasa omogućava dumpovanje matrica, boolova i izvedena je iz klase DumpSymbolTableVisitor i prilično slično je implementirana kao i ona.</w:t>
      </w:r>
    </w:p>
    <w:p w14:paraId="23E67267" w14:textId="7325139C" w:rsidR="002E59BA" w:rsidRDefault="002E59BA" w:rsidP="002E59BA">
      <w:pPr>
        <w:pStyle w:val="Osnovnitekst"/>
        <w:numPr>
          <w:ilvl w:val="0"/>
          <w:numId w:val="27"/>
        </w:numPr>
      </w:pPr>
      <w:r>
        <w:t>Tabela.java</w:t>
      </w:r>
    </w:p>
    <w:p w14:paraId="4EB1B19C" w14:textId="1C3372B2" w:rsidR="002E59BA" w:rsidRPr="002E59BA" w:rsidRDefault="002E59BA" w:rsidP="002E59BA">
      <w:pPr>
        <w:pStyle w:val="Osnovnitekst"/>
        <w:ind w:left="1035" w:firstLine="0"/>
      </w:pPr>
      <w:r>
        <w:t>Ova klasa omogućava dodavanje dva nova tipa voidType kao i tipa boolType koga dodajemo u universe opseg.</w:t>
      </w:r>
    </w:p>
    <w:p w14:paraId="7BE93036" w14:textId="6D2DE87F" w:rsidR="001847FD" w:rsidRPr="001847FD" w:rsidRDefault="001847FD" w:rsidP="002E59BA">
      <w:pPr>
        <w:pStyle w:val="Osnovnitekst"/>
        <w:ind w:left="1035" w:firstLine="0"/>
      </w:pPr>
    </w:p>
    <w:sectPr w:rsidR="001847FD" w:rsidRPr="001847FD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C3CEB" w14:textId="77777777" w:rsidR="006D267B" w:rsidRDefault="006D267B">
      <w:r>
        <w:separator/>
      </w:r>
    </w:p>
  </w:endnote>
  <w:endnote w:type="continuationSeparator" w:id="0">
    <w:p w14:paraId="1D0B8E8B" w14:textId="77777777" w:rsidR="006D267B" w:rsidRDefault="006D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3FE57" w14:textId="77777777" w:rsidR="008C6536" w:rsidRDefault="008C6536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8C6536" w:rsidRDefault="008C6536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F565" w14:textId="77777777" w:rsidR="008C6536" w:rsidRDefault="008C6536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8C6536" w:rsidRDefault="008C6536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5E3C" w14:textId="77777777" w:rsidR="008C6536" w:rsidRDefault="008C6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60EDE" w14:textId="77777777" w:rsidR="006D267B" w:rsidRDefault="006D267B">
      <w:r>
        <w:separator/>
      </w:r>
    </w:p>
  </w:footnote>
  <w:footnote w:type="continuationSeparator" w:id="0">
    <w:p w14:paraId="4D08062E" w14:textId="77777777" w:rsidR="006D267B" w:rsidRDefault="006D2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DF813" w14:textId="77777777" w:rsidR="008C6536" w:rsidRDefault="008C6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D607" w14:textId="77777777" w:rsidR="008C6536" w:rsidRDefault="008C65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43352" w14:textId="77777777" w:rsidR="008C6536" w:rsidRDefault="008C6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2C5DE3"/>
    <w:multiLevelType w:val="hybridMultilevel"/>
    <w:tmpl w:val="5680D7EE"/>
    <w:lvl w:ilvl="0" w:tplc="BC464D2E">
      <w:start w:val="2"/>
      <w:numFmt w:val="bullet"/>
      <w:lvlText w:val="-"/>
      <w:lvlJc w:val="left"/>
      <w:pPr>
        <w:ind w:left="103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2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9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0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2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3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4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1728843519">
    <w:abstractNumId w:val="5"/>
  </w:num>
  <w:num w:numId="2" w16cid:durableId="1236432771">
    <w:abstractNumId w:val="12"/>
  </w:num>
  <w:num w:numId="3" w16cid:durableId="1224952419">
    <w:abstractNumId w:val="8"/>
  </w:num>
  <w:num w:numId="4" w16cid:durableId="183594784">
    <w:abstractNumId w:val="9"/>
  </w:num>
  <w:num w:numId="5" w16cid:durableId="1428035364">
    <w:abstractNumId w:val="13"/>
  </w:num>
  <w:num w:numId="6" w16cid:durableId="1562250314">
    <w:abstractNumId w:val="2"/>
  </w:num>
  <w:num w:numId="7" w16cid:durableId="1037586366">
    <w:abstractNumId w:val="17"/>
  </w:num>
  <w:num w:numId="8" w16cid:durableId="242377415">
    <w:abstractNumId w:val="21"/>
  </w:num>
  <w:num w:numId="9" w16cid:durableId="190345144">
    <w:abstractNumId w:val="16"/>
  </w:num>
  <w:num w:numId="10" w16cid:durableId="186211866">
    <w:abstractNumId w:val="4"/>
  </w:num>
  <w:num w:numId="11" w16cid:durableId="1064061199">
    <w:abstractNumId w:val="3"/>
  </w:num>
  <w:num w:numId="12" w16cid:durableId="2026322051">
    <w:abstractNumId w:val="1"/>
  </w:num>
  <w:num w:numId="13" w16cid:durableId="759909786">
    <w:abstractNumId w:val="6"/>
  </w:num>
  <w:num w:numId="14" w16cid:durableId="361978289">
    <w:abstractNumId w:val="7"/>
  </w:num>
  <w:num w:numId="15" w16cid:durableId="1053850576">
    <w:abstractNumId w:val="24"/>
  </w:num>
  <w:num w:numId="16" w16cid:durableId="1990406055">
    <w:abstractNumId w:val="18"/>
  </w:num>
  <w:num w:numId="17" w16cid:durableId="1414426722">
    <w:abstractNumId w:val="23"/>
  </w:num>
  <w:num w:numId="18" w16cid:durableId="1898736647">
    <w:abstractNumId w:val="19"/>
  </w:num>
  <w:num w:numId="19" w16cid:durableId="2128425781">
    <w:abstractNumId w:val="10"/>
  </w:num>
  <w:num w:numId="20" w16cid:durableId="8603400">
    <w:abstractNumId w:val="22"/>
  </w:num>
  <w:num w:numId="21" w16cid:durableId="1724199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218282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42550740">
    <w:abstractNumId w:val="14"/>
  </w:num>
  <w:num w:numId="24" w16cid:durableId="505286310">
    <w:abstractNumId w:val="20"/>
  </w:num>
  <w:num w:numId="25" w16cid:durableId="2146701397">
    <w:abstractNumId w:val="15"/>
  </w:num>
  <w:num w:numId="26" w16cid:durableId="832331154">
    <w:abstractNumId w:val="0"/>
  </w:num>
  <w:num w:numId="27" w16cid:durableId="920958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1DEB"/>
    <w:rsid w:val="00004A1B"/>
    <w:rsid w:val="00022379"/>
    <w:rsid w:val="000232E2"/>
    <w:rsid w:val="00063807"/>
    <w:rsid w:val="00066AB0"/>
    <w:rsid w:val="00066C16"/>
    <w:rsid w:val="00080C50"/>
    <w:rsid w:val="00084D3C"/>
    <w:rsid w:val="000A13ED"/>
    <w:rsid w:val="000A46C2"/>
    <w:rsid w:val="000B090F"/>
    <w:rsid w:val="000B0E6E"/>
    <w:rsid w:val="000B1246"/>
    <w:rsid w:val="000C3FD6"/>
    <w:rsid w:val="000D51FA"/>
    <w:rsid w:val="000E5876"/>
    <w:rsid w:val="000F0F13"/>
    <w:rsid w:val="001104C5"/>
    <w:rsid w:val="00125C81"/>
    <w:rsid w:val="00135926"/>
    <w:rsid w:val="001407C0"/>
    <w:rsid w:val="00182901"/>
    <w:rsid w:val="001847FD"/>
    <w:rsid w:val="00190281"/>
    <w:rsid w:val="0019403C"/>
    <w:rsid w:val="00196C7A"/>
    <w:rsid w:val="001A5771"/>
    <w:rsid w:val="001A5810"/>
    <w:rsid w:val="001C6A5D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63400"/>
    <w:rsid w:val="00267306"/>
    <w:rsid w:val="00273DC1"/>
    <w:rsid w:val="00283ADA"/>
    <w:rsid w:val="0028548E"/>
    <w:rsid w:val="002A0293"/>
    <w:rsid w:val="002A0FDC"/>
    <w:rsid w:val="002A5F84"/>
    <w:rsid w:val="002D7455"/>
    <w:rsid w:val="002E288B"/>
    <w:rsid w:val="002E59BA"/>
    <w:rsid w:val="002E78D1"/>
    <w:rsid w:val="002F29E2"/>
    <w:rsid w:val="002F5FFB"/>
    <w:rsid w:val="002F704B"/>
    <w:rsid w:val="002F7C33"/>
    <w:rsid w:val="00327CA2"/>
    <w:rsid w:val="00330E89"/>
    <w:rsid w:val="0036300C"/>
    <w:rsid w:val="0037293D"/>
    <w:rsid w:val="00374335"/>
    <w:rsid w:val="0038314C"/>
    <w:rsid w:val="00384BF4"/>
    <w:rsid w:val="003854F8"/>
    <w:rsid w:val="0039080C"/>
    <w:rsid w:val="00394773"/>
    <w:rsid w:val="0039564B"/>
    <w:rsid w:val="00397C91"/>
    <w:rsid w:val="003A43B6"/>
    <w:rsid w:val="003E07BC"/>
    <w:rsid w:val="003E5D20"/>
    <w:rsid w:val="00421CDC"/>
    <w:rsid w:val="00426C9C"/>
    <w:rsid w:val="00426E8D"/>
    <w:rsid w:val="00440381"/>
    <w:rsid w:val="00466380"/>
    <w:rsid w:val="00467D12"/>
    <w:rsid w:val="004D467F"/>
    <w:rsid w:val="004E01D5"/>
    <w:rsid w:val="004F3EF3"/>
    <w:rsid w:val="00505586"/>
    <w:rsid w:val="0051626B"/>
    <w:rsid w:val="00517EF6"/>
    <w:rsid w:val="005203C5"/>
    <w:rsid w:val="00530373"/>
    <w:rsid w:val="00544F10"/>
    <w:rsid w:val="005458AC"/>
    <w:rsid w:val="00551C24"/>
    <w:rsid w:val="005540C9"/>
    <w:rsid w:val="005642B4"/>
    <w:rsid w:val="00565081"/>
    <w:rsid w:val="00573BBE"/>
    <w:rsid w:val="00586F2A"/>
    <w:rsid w:val="005879CD"/>
    <w:rsid w:val="0059600A"/>
    <w:rsid w:val="005A5D88"/>
    <w:rsid w:val="005B7DC8"/>
    <w:rsid w:val="005C08E1"/>
    <w:rsid w:val="005D2C3A"/>
    <w:rsid w:val="005E0E71"/>
    <w:rsid w:val="005F62B2"/>
    <w:rsid w:val="005F663A"/>
    <w:rsid w:val="006330B5"/>
    <w:rsid w:val="006366ED"/>
    <w:rsid w:val="006412E1"/>
    <w:rsid w:val="00646ED1"/>
    <w:rsid w:val="006535A2"/>
    <w:rsid w:val="00657309"/>
    <w:rsid w:val="00666F21"/>
    <w:rsid w:val="00682051"/>
    <w:rsid w:val="006850E6"/>
    <w:rsid w:val="006B5373"/>
    <w:rsid w:val="006D0DE4"/>
    <w:rsid w:val="006D2273"/>
    <w:rsid w:val="006D267B"/>
    <w:rsid w:val="006F1DD0"/>
    <w:rsid w:val="006F5267"/>
    <w:rsid w:val="00717EE7"/>
    <w:rsid w:val="00722A7B"/>
    <w:rsid w:val="00723CEE"/>
    <w:rsid w:val="00754446"/>
    <w:rsid w:val="00760839"/>
    <w:rsid w:val="00767FFB"/>
    <w:rsid w:val="00770470"/>
    <w:rsid w:val="007C5175"/>
    <w:rsid w:val="007C5F95"/>
    <w:rsid w:val="007F2F77"/>
    <w:rsid w:val="00813A00"/>
    <w:rsid w:val="00822B8F"/>
    <w:rsid w:val="00840B5D"/>
    <w:rsid w:val="008423BC"/>
    <w:rsid w:val="00844393"/>
    <w:rsid w:val="008471DF"/>
    <w:rsid w:val="00847C33"/>
    <w:rsid w:val="00860902"/>
    <w:rsid w:val="00870DBA"/>
    <w:rsid w:val="00875F9D"/>
    <w:rsid w:val="00876682"/>
    <w:rsid w:val="008778C1"/>
    <w:rsid w:val="0088572B"/>
    <w:rsid w:val="0089197E"/>
    <w:rsid w:val="008A6972"/>
    <w:rsid w:val="008C172B"/>
    <w:rsid w:val="008C4C6F"/>
    <w:rsid w:val="008C6536"/>
    <w:rsid w:val="008D3847"/>
    <w:rsid w:val="008E4C5D"/>
    <w:rsid w:val="008E7025"/>
    <w:rsid w:val="008F0FFE"/>
    <w:rsid w:val="00930003"/>
    <w:rsid w:val="009310A2"/>
    <w:rsid w:val="00973316"/>
    <w:rsid w:val="0097755B"/>
    <w:rsid w:val="00977D0E"/>
    <w:rsid w:val="009A04F2"/>
    <w:rsid w:val="009A2F6C"/>
    <w:rsid w:val="009A7EC6"/>
    <w:rsid w:val="009B6460"/>
    <w:rsid w:val="009E0194"/>
    <w:rsid w:val="009E7A33"/>
    <w:rsid w:val="009E7BB9"/>
    <w:rsid w:val="00A1314E"/>
    <w:rsid w:val="00A133CB"/>
    <w:rsid w:val="00A14EB5"/>
    <w:rsid w:val="00A3069A"/>
    <w:rsid w:val="00A47E10"/>
    <w:rsid w:val="00A57257"/>
    <w:rsid w:val="00A6568D"/>
    <w:rsid w:val="00A65719"/>
    <w:rsid w:val="00A66A84"/>
    <w:rsid w:val="00A76B46"/>
    <w:rsid w:val="00AA00CF"/>
    <w:rsid w:val="00AA2FE3"/>
    <w:rsid w:val="00AB1CAC"/>
    <w:rsid w:val="00AC0E09"/>
    <w:rsid w:val="00AD7394"/>
    <w:rsid w:val="00AE0461"/>
    <w:rsid w:val="00B03C87"/>
    <w:rsid w:val="00B12B0E"/>
    <w:rsid w:val="00B268A8"/>
    <w:rsid w:val="00B46122"/>
    <w:rsid w:val="00B60052"/>
    <w:rsid w:val="00B653B5"/>
    <w:rsid w:val="00B701B8"/>
    <w:rsid w:val="00B80208"/>
    <w:rsid w:val="00B82F49"/>
    <w:rsid w:val="00B8516B"/>
    <w:rsid w:val="00B92BA4"/>
    <w:rsid w:val="00BA0F9D"/>
    <w:rsid w:val="00BB210B"/>
    <w:rsid w:val="00BB3525"/>
    <w:rsid w:val="00BD3610"/>
    <w:rsid w:val="00BE139F"/>
    <w:rsid w:val="00C04786"/>
    <w:rsid w:val="00C1267A"/>
    <w:rsid w:val="00C211ED"/>
    <w:rsid w:val="00C21541"/>
    <w:rsid w:val="00C466C8"/>
    <w:rsid w:val="00C55943"/>
    <w:rsid w:val="00C717C3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E789B"/>
    <w:rsid w:val="00CF4371"/>
    <w:rsid w:val="00CF6E68"/>
    <w:rsid w:val="00D070F1"/>
    <w:rsid w:val="00D144A8"/>
    <w:rsid w:val="00D20D2B"/>
    <w:rsid w:val="00D31F69"/>
    <w:rsid w:val="00D36853"/>
    <w:rsid w:val="00D4093A"/>
    <w:rsid w:val="00D45441"/>
    <w:rsid w:val="00D65152"/>
    <w:rsid w:val="00D76E8F"/>
    <w:rsid w:val="00D81ED4"/>
    <w:rsid w:val="00D850AA"/>
    <w:rsid w:val="00D96844"/>
    <w:rsid w:val="00DA1F8C"/>
    <w:rsid w:val="00DB0C2E"/>
    <w:rsid w:val="00DB0F7D"/>
    <w:rsid w:val="00DB6F68"/>
    <w:rsid w:val="00DD2C05"/>
    <w:rsid w:val="00DD4FB5"/>
    <w:rsid w:val="00DE1C79"/>
    <w:rsid w:val="00E041C7"/>
    <w:rsid w:val="00E11BBB"/>
    <w:rsid w:val="00E33DBD"/>
    <w:rsid w:val="00E5539C"/>
    <w:rsid w:val="00E65CBC"/>
    <w:rsid w:val="00E7161C"/>
    <w:rsid w:val="00E74E70"/>
    <w:rsid w:val="00E7712B"/>
    <w:rsid w:val="00E77918"/>
    <w:rsid w:val="00E942E8"/>
    <w:rsid w:val="00E94C13"/>
    <w:rsid w:val="00E97E32"/>
    <w:rsid w:val="00EB7B5E"/>
    <w:rsid w:val="00ED15CA"/>
    <w:rsid w:val="00EF7970"/>
    <w:rsid w:val="00F01B65"/>
    <w:rsid w:val="00F06BB2"/>
    <w:rsid w:val="00F073D5"/>
    <w:rsid w:val="00F615D6"/>
    <w:rsid w:val="00F63539"/>
    <w:rsid w:val="00F7184A"/>
    <w:rsid w:val="00F97B91"/>
    <w:rsid w:val="00FA373F"/>
    <w:rsid w:val="00FA5D63"/>
    <w:rsid w:val="00FC3313"/>
    <w:rsid w:val="00FD450D"/>
    <w:rsid w:val="00FD52EC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18261"/>
  <w15:docId w15:val="{CC7DDF75-F9AA-40A2-9F13-4423184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paragraph" w:styleId="NormalWeb">
    <w:name w:val="Normal (Web)"/>
    <w:basedOn w:val="Normal"/>
    <w:uiPriority w:val="99"/>
    <w:semiHidden/>
    <w:unhideWhenUsed/>
    <w:rsid w:val="002E59BA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2B235-E9F8-4641-91A3-B2802F41F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</Template>
  <TotalTime>1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1974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Михаило Алексић</cp:lastModifiedBy>
  <cp:revision>2</cp:revision>
  <cp:lastPrinted>2010-03-22T09:00:00Z</cp:lastPrinted>
  <dcterms:created xsi:type="dcterms:W3CDTF">2023-06-27T19:11:00Z</dcterms:created>
  <dcterms:modified xsi:type="dcterms:W3CDTF">2023-06-27T19:11:00Z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